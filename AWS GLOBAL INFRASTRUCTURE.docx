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5CF" w:rsidRPr="00CD666D" w:rsidRDefault="006E0FC5">
      <w:pPr>
        <w:pStyle w:val="Heading1"/>
      </w:pPr>
      <w:r>
        <w:t>AWS GLOBAL INFRASTRUCTURE</w:t>
      </w:r>
    </w:p>
    <w:p w:rsidR="006E0FC5" w:rsidRDefault="006E0FC5">
      <w:r>
        <w:tab/>
        <w:t>Pros;</w:t>
      </w:r>
    </w:p>
    <w:p w:rsidR="006E0FC5" w:rsidRDefault="006E0FC5">
      <w:r>
        <w:tab/>
      </w:r>
      <w:r>
        <w:tab/>
        <w:t>Understanding this systems helps us build fault tolerance system and highly available system.</w:t>
      </w:r>
    </w:p>
    <w:p w:rsidR="006E0FC5" w:rsidRDefault="006E0FC5" w:rsidP="006E0FC5">
      <w:pPr>
        <w:pStyle w:val="ListBullet"/>
      </w:pPr>
      <w:r>
        <w:t>Data center contains 100’s of server in a single location, what if the server goes down?</w:t>
      </w:r>
    </w:p>
    <w:p w:rsidR="006E0FC5" w:rsidRDefault="006E0FC5" w:rsidP="006E0FC5">
      <w:pPr>
        <w:pStyle w:val="ListBullet"/>
        <w:numPr>
          <w:ilvl w:val="0"/>
          <w:numId w:val="10"/>
        </w:numPr>
      </w:pPr>
      <w:r>
        <w:t xml:space="preserve">Clients can’t access their data till data center is back up. </w:t>
      </w:r>
    </w:p>
    <w:p w:rsidR="006E0FC5" w:rsidRDefault="006E0FC5" w:rsidP="006E0FC5">
      <w:pPr>
        <w:pStyle w:val="ListBullet"/>
        <w:numPr>
          <w:ilvl w:val="0"/>
          <w:numId w:val="0"/>
        </w:numPr>
        <w:ind w:left="432" w:hanging="432"/>
      </w:pPr>
      <w:r>
        <w:t xml:space="preserve">How to overcome this scenarios; </w:t>
      </w:r>
    </w:p>
    <w:p w:rsidR="006E0FC5" w:rsidRDefault="006E0FC5" w:rsidP="006E0FC5">
      <w:pPr>
        <w:pStyle w:val="ListBullet"/>
        <w:numPr>
          <w:ilvl w:val="0"/>
          <w:numId w:val="10"/>
        </w:numPr>
      </w:pPr>
      <w:r>
        <w:t>AWS Data centers are organized into Availability Zone(AZ)</w:t>
      </w:r>
    </w:p>
    <w:p w:rsidR="000B36AD" w:rsidRDefault="000B36AD" w:rsidP="006E0FC5">
      <w:pPr>
        <w:pStyle w:val="ListBullet"/>
        <w:numPr>
          <w:ilvl w:val="0"/>
          <w:numId w:val="10"/>
        </w:numPr>
      </w:pPr>
      <w:r>
        <w:t xml:space="preserve">Within AZ there are multiple Data centers </w:t>
      </w:r>
    </w:p>
    <w:p w:rsidR="000B36AD" w:rsidRDefault="000B36AD" w:rsidP="006E0FC5">
      <w:pPr>
        <w:pStyle w:val="ListBullet"/>
        <w:numPr>
          <w:ilvl w:val="0"/>
          <w:numId w:val="10"/>
        </w:numPr>
      </w:pPr>
      <w:r>
        <w:t>Data center are inter connected to each other in AZ.</w:t>
      </w:r>
    </w:p>
    <w:p w:rsidR="000B36AD" w:rsidRDefault="000B36AD" w:rsidP="000B36AD">
      <w:pPr>
        <w:pStyle w:val="ListBullet"/>
        <w:numPr>
          <w:ilvl w:val="0"/>
          <w:numId w:val="10"/>
        </w:numPr>
      </w:pPr>
      <w:r>
        <w:t>Each AZ is physically separated but connected with high speed cables.</w:t>
      </w:r>
    </w:p>
    <w:p w:rsidR="000B36AD" w:rsidRDefault="000B36AD" w:rsidP="006E0FC5">
      <w:pPr>
        <w:pStyle w:val="ListBullet"/>
        <w:numPr>
          <w:ilvl w:val="0"/>
          <w:numId w:val="10"/>
        </w:numPr>
      </w:pPr>
      <w:r>
        <w:t xml:space="preserve"> AZ are located in low risk areas </w:t>
      </w:r>
    </w:p>
    <w:p w:rsidR="000B36AD" w:rsidRPr="000B36AD" w:rsidRDefault="000B36AD" w:rsidP="000B36AD">
      <w:pPr>
        <w:pStyle w:val="ListBullet"/>
        <w:numPr>
          <w:ilvl w:val="0"/>
          <w:numId w:val="0"/>
        </w:numPr>
        <w:ind w:left="432" w:hanging="432"/>
        <w:rPr>
          <w:b/>
          <w:sz w:val="32"/>
        </w:rPr>
      </w:pPr>
      <w:r w:rsidRPr="000B36AD">
        <w:rPr>
          <w:b/>
          <w:sz w:val="32"/>
        </w:rPr>
        <w:t>AWS regions;</w:t>
      </w:r>
    </w:p>
    <w:p w:rsidR="000B36AD" w:rsidRDefault="000B36AD" w:rsidP="006E0FC5">
      <w:pPr>
        <w:pStyle w:val="ListBullet"/>
        <w:numPr>
          <w:ilvl w:val="0"/>
          <w:numId w:val="10"/>
        </w:numPr>
      </w:pPr>
      <w:r>
        <w:t>Multiple AZ form a Region</w:t>
      </w:r>
    </w:p>
    <w:p w:rsidR="000B36AD" w:rsidRDefault="000B36AD" w:rsidP="000B36AD">
      <w:pPr>
        <w:pStyle w:val="ListBullet"/>
        <w:numPr>
          <w:ilvl w:val="0"/>
          <w:numId w:val="10"/>
        </w:numPr>
      </w:pPr>
      <w:r>
        <w:t>There are 16 registered AZ as of 2017</w:t>
      </w:r>
    </w:p>
    <w:p w:rsidR="000B36AD" w:rsidRDefault="000B36AD" w:rsidP="000B36AD">
      <w:pPr>
        <w:pStyle w:val="ListBullet"/>
        <w:numPr>
          <w:ilvl w:val="0"/>
          <w:numId w:val="10"/>
        </w:numPr>
      </w:pPr>
      <w:r>
        <w:t>One region can contain multiple AZ</w:t>
      </w:r>
    </w:p>
    <w:p w:rsidR="000B36AD" w:rsidRDefault="00FE1F4C" w:rsidP="006E0FC5">
      <w:pPr>
        <w:pStyle w:val="ListBullet"/>
        <w:numPr>
          <w:ilvl w:val="0"/>
          <w:numId w:val="10"/>
        </w:numPr>
      </w:pPr>
      <w:r>
        <w:t>To avoid latency need to always select nearest region or any websites.</w:t>
      </w:r>
    </w:p>
    <w:p w:rsidR="00FE1F4C" w:rsidRDefault="00FE1F4C" w:rsidP="006E0FC5">
      <w:pPr>
        <w:pStyle w:val="ListBullet"/>
        <w:numPr>
          <w:ilvl w:val="0"/>
          <w:numId w:val="10"/>
        </w:numPr>
      </w:pPr>
      <w:r>
        <w:t xml:space="preserve">Designing infrastructure should be highly available and fault tolerance. To achieve that, we need to have servers in multiple </w:t>
      </w:r>
      <w:r w:rsidR="00090229">
        <w:t xml:space="preserve">AZs. </w:t>
      </w:r>
    </w:p>
    <w:p w:rsidR="00090229" w:rsidRDefault="00090229" w:rsidP="006E0FC5">
      <w:pPr>
        <w:pStyle w:val="ListBullet"/>
        <w:numPr>
          <w:ilvl w:val="0"/>
          <w:numId w:val="10"/>
        </w:numPr>
      </w:pPr>
      <w:r>
        <w:t>Total 44 AZs across the world.</w:t>
      </w:r>
      <w:bookmarkStart w:id="0" w:name="_GoBack"/>
      <w:bookmarkEnd w:id="0"/>
    </w:p>
    <w:p w:rsidR="00FE1F4C" w:rsidRDefault="00FE1F4C" w:rsidP="00FE1F4C">
      <w:pPr>
        <w:pStyle w:val="ListBullet"/>
        <w:numPr>
          <w:ilvl w:val="0"/>
          <w:numId w:val="0"/>
        </w:numPr>
        <w:ind w:left="432" w:hanging="432"/>
      </w:pPr>
    </w:p>
    <w:p w:rsidR="006E0FC5" w:rsidRPr="00CD666D" w:rsidRDefault="006E0FC5" w:rsidP="006E0FC5">
      <w:pPr>
        <w:pStyle w:val="ListBullet"/>
        <w:numPr>
          <w:ilvl w:val="0"/>
          <w:numId w:val="0"/>
        </w:numPr>
        <w:ind w:left="432" w:hanging="432"/>
      </w:pPr>
    </w:p>
    <w:sectPr w:rsidR="006E0FC5" w:rsidRPr="00CD66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CC8" w:rsidRDefault="00C85CC8">
      <w:r>
        <w:separator/>
      </w:r>
    </w:p>
    <w:p w:rsidR="00C85CC8" w:rsidRDefault="00C85CC8"/>
  </w:endnote>
  <w:endnote w:type="continuationSeparator" w:id="0">
    <w:p w:rsidR="00C85CC8" w:rsidRDefault="00C85CC8">
      <w:r>
        <w:continuationSeparator/>
      </w:r>
    </w:p>
    <w:p w:rsidR="00C85CC8" w:rsidRDefault="00C85C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4F0" w:rsidRDefault="000F74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9225CF">
          <w:tc>
            <w:tcPr>
              <w:tcW w:w="3116" w:type="dxa"/>
            </w:tcPr>
            <w:p w:rsidR="009225CF" w:rsidRDefault="00176DD5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090229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:rsidR="009225CF" w:rsidRDefault="009225CF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:rsidR="009225CF" w:rsidRDefault="009225CF">
              <w:pPr>
                <w:pStyle w:val="Footer"/>
                <w:jc w:val="right"/>
              </w:pPr>
            </w:p>
          </w:tc>
        </w:tr>
      </w:sdtContent>
    </w:sdt>
  </w:tbl>
  <w:p w:rsidR="009225CF" w:rsidRDefault="009225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4F0" w:rsidRDefault="000F74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CC8" w:rsidRDefault="00C85CC8">
      <w:r>
        <w:separator/>
      </w:r>
    </w:p>
    <w:p w:rsidR="00C85CC8" w:rsidRDefault="00C85CC8"/>
  </w:footnote>
  <w:footnote w:type="continuationSeparator" w:id="0">
    <w:p w:rsidR="00C85CC8" w:rsidRDefault="00C85CC8">
      <w:r>
        <w:continuationSeparator/>
      </w:r>
    </w:p>
    <w:p w:rsidR="00C85CC8" w:rsidRDefault="00C85CC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4F0" w:rsidRDefault="000F74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4F0" w:rsidRDefault="000F74F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4F0" w:rsidRDefault="000F74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8FE94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1EF299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D36C9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09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5E86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903386C"/>
    <w:multiLevelType w:val="hybridMultilevel"/>
    <w:tmpl w:val="00AC2A48"/>
    <w:lvl w:ilvl="0" w:tplc="9A982B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F29EC"/>
    <w:multiLevelType w:val="hybridMultilevel"/>
    <w:tmpl w:val="C868D8FE"/>
    <w:lvl w:ilvl="0" w:tplc="28245BB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FC0322"/>
    <w:multiLevelType w:val="multilevel"/>
    <w:tmpl w:val="015ED8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D6774B8"/>
    <w:multiLevelType w:val="multilevel"/>
    <w:tmpl w:val="10D6289E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C5"/>
    <w:rsid w:val="00090229"/>
    <w:rsid w:val="000B36AD"/>
    <w:rsid w:val="000F74F0"/>
    <w:rsid w:val="00104A26"/>
    <w:rsid w:val="00176DD5"/>
    <w:rsid w:val="00263DFE"/>
    <w:rsid w:val="005D08CF"/>
    <w:rsid w:val="006E0FC5"/>
    <w:rsid w:val="006F22E5"/>
    <w:rsid w:val="007B01B5"/>
    <w:rsid w:val="00907B60"/>
    <w:rsid w:val="009225CF"/>
    <w:rsid w:val="00B12859"/>
    <w:rsid w:val="00B75702"/>
    <w:rsid w:val="00B75EE5"/>
    <w:rsid w:val="00BE379B"/>
    <w:rsid w:val="00BF1205"/>
    <w:rsid w:val="00C279D4"/>
    <w:rsid w:val="00C85CC8"/>
    <w:rsid w:val="00CB496D"/>
    <w:rsid w:val="00CD666D"/>
    <w:rsid w:val="00D42563"/>
    <w:rsid w:val="00E056BF"/>
    <w:rsid w:val="00ED09CD"/>
    <w:rsid w:val="00F4775B"/>
    <w:rsid w:val="00FE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FEB63C-2D35-4352-93A7-FB8CDD03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56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42563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79B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E379B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E379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E379B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E379B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379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79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79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79B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379B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379B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E379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379B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79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E37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E379B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E379B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425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4256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425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shanth\AppData\Roaming\Microsoft\Templates\General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6774B8"/>
    <w:multiLevelType w:val="multilevel"/>
    <w:tmpl w:val="10D6289E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88"/>
    <w:rsid w:val="0099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6C7B8153BB4ACF81DC18BA38249C10">
    <w:name w:val="086C7B8153BB4ACF81DC18BA38249C10"/>
  </w:style>
  <w:style w:type="paragraph" w:customStyle="1" w:styleId="51A0C9BB147A4B1ABC5465E45B8A223A">
    <w:name w:val="51A0C9BB147A4B1ABC5465E45B8A223A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/>
    </w:pPr>
    <w:rPr>
      <w:rFonts w:eastAsiaTheme="minorHAnsi"/>
      <w:color w:val="595959" w:themeColor="text1" w:themeTint="A6"/>
      <w:sz w:val="30"/>
      <w:szCs w:val="30"/>
    </w:rPr>
  </w:style>
  <w:style w:type="paragraph" w:customStyle="1" w:styleId="E9984FCB681E4DAD82947F68A120D8D8">
    <w:name w:val="E9984FCB681E4DAD82947F68A120D8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General notes.dotx</Template>
  <TotalTime>29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nikhilmakthal@gmail.com</dc:creator>
  <cp:keywords/>
  <dc:description/>
  <cp:lastModifiedBy>Nikhil Makthal</cp:lastModifiedBy>
  <cp:revision>2</cp:revision>
  <dcterms:created xsi:type="dcterms:W3CDTF">2018-01-27T11:27:00Z</dcterms:created>
  <dcterms:modified xsi:type="dcterms:W3CDTF">2018-01-27T11:56:00Z</dcterms:modified>
</cp:coreProperties>
</file>