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CF" w:rsidRPr="00CD666D" w:rsidRDefault="003A574A">
      <w:pPr>
        <w:pStyle w:val="Heading1"/>
      </w:pPr>
      <w:r w:rsidRPr="003A574A">
        <w:t>Cloud computing;</w:t>
      </w:r>
    </w:p>
    <w:p w:rsidR="003A574A" w:rsidRDefault="003A574A" w:rsidP="003A574A">
      <w:r>
        <w:t>Computing resources are made available as a service</w:t>
      </w:r>
    </w:p>
    <w:p w:rsidR="003A574A" w:rsidRDefault="003A574A" w:rsidP="003A574A"/>
    <w:p w:rsidR="003A574A" w:rsidRPr="003A574A" w:rsidRDefault="003A574A" w:rsidP="003A574A">
      <w:pPr>
        <w:rPr>
          <w:b/>
          <w:sz w:val="32"/>
        </w:rPr>
      </w:pPr>
      <w:r w:rsidRPr="003A574A">
        <w:rPr>
          <w:b/>
          <w:sz w:val="32"/>
        </w:rPr>
        <w:t xml:space="preserve">Important Chars for Cloud; </w:t>
      </w:r>
    </w:p>
    <w:p w:rsidR="003A574A" w:rsidRDefault="003A574A" w:rsidP="003A574A">
      <w:r>
        <w:t xml:space="preserve">-On Demand and </w:t>
      </w:r>
      <w:r>
        <w:t>Self-service</w:t>
      </w:r>
      <w:r>
        <w:t xml:space="preserve"> {Any time launch without manual Intervention}</w:t>
      </w:r>
    </w:p>
    <w:p w:rsidR="003A574A" w:rsidRDefault="003A574A" w:rsidP="003A574A">
      <w:r>
        <w:t>-</w:t>
      </w:r>
      <w:r>
        <w:t>Elasticity (</w:t>
      </w:r>
      <w:r>
        <w:t xml:space="preserve">Scalability) {can scale up/down any time provided when </w:t>
      </w:r>
      <w:r>
        <w:t>it’s</w:t>
      </w:r>
      <w:r>
        <w:t xml:space="preserve"> stopped}</w:t>
      </w:r>
    </w:p>
    <w:p w:rsidR="003A574A" w:rsidRDefault="003A574A" w:rsidP="003A574A">
      <w:r>
        <w:t>-Measured Service {Pay for what you used}</w:t>
      </w:r>
    </w:p>
    <w:p w:rsidR="003A574A" w:rsidRDefault="003A574A" w:rsidP="003A574A"/>
    <w:p w:rsidR="003A574A" w:rsidRDefault="003A574A" w:rsidP="003A574A">
      <w:r>
        <w:t>Cloud computing models;</w:t>
      </w:r>
    </w:p>
    <w:p w:rsidR="003A574A" w:rsidRDefault="003A574A" w:rsidP="003A574A"/>
    <w:p w:rsidR="003A574A" w:rsidRDefault="003A574A" w:rsidP="003A574A">
      <w:r>
        <w:t>Software as service (SaaS)</w:t>
      </w:r>
    </w:p>
    <w:p w:rsidR="003A574A" w:rsidRDefault="003A574A" w:rsidP="003A574A">
      <w:r>
        <w:t>Platform as service (PaaS)</w:t>
      </w:r>
    </w:p>
    <w:p w:rsidR="003A574A" w:rsidRDefault="003A574A" w:rsidP="003A574A">
      <w:r>
        <w:t>Infrastructure as service (Iaas)</w:t>
      </w:r>
    </w:p>
    <w:p w:rsidR="003A574A" w:rsidRDefault="003A574A" w:rsidP="003A574A"/>
    <w:p w:rsidR="003A574A" w:rsidRPr="003A574A" w:rsidRDefault="003A574A" w:rsidP="003A574A">
      <w:pPr>
        <w:rPr>
          <w:b/>
          <w:sz w:val="32"/>
        </w:rPr>
      </w:pPr>
      <w:r w:rsidRPr="003A574A">
        <w:rPr>
          <w:b/>
          <w:sz w:val="32"/>
        </w:rPr>
        <w:t xml:space="preserve">High Level Architecture of Cloud </w:t>
      </w:r>
      <w:r w:rsidRPr="003A574A">
        <w:rPr>
          <w:b/>
          <w:sz w:val="32"/>
        </w:rPr>
        <w:t>computing;</w:t>
      </w:r>
    </w:p>
    <w:p w:rsidR="003A574A" w:rsidRDefault="003A574A" w:rsidP="003A574A"/>
    <w:p w:rsidR="003A574A" w:rsidRDefault="003A574A" w:rsidP="003A574A">
      <w:r>
        <w:t xml:space="preserve">Virtual Servers |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On Demand and Self service </w:t>
      </w:r>
      <w:r>
        <w:tab/>
      </w:r>
    </w:p>
    <w:p w:rsidR="003A574A" w:rsidRDefault="003A574A" w:rsidP="003A574A">
      <w:r>
        <w:t xml:space="preserve">--------        | </w:t>
      </w:r>
      <w:r>
        <w:tab/>
      </w:r>
    </w:p>
    <w:p w:rsidR="003A574A" w:rsidRDefault="003A574A" w:rsidP="003A574A">
      <w:r>
        <w:t>virtualization |</w:t>
      </w:r>
      <w:r>
        <w:t xml:space="preserve"> --------------------&gt;&gt;&gt;&gt;&gt;&gt;&gt;   Elasticity</w:t>
      </w:r>
    </w:p>
    <w:p w:rsidR="003A574A" w:rsidRDefault="003A574A" w:rsidP="003A574A">
      <w:r>
        <w:t xml:space="preserve">--------        | </w:t>
      </w:r>
    </w:p>
    <w:p w:rsidR="003A574A" w:rsidRDefault="003A574A" w:rsidP="003A574A">
      <w:r>
        <w:t xml:space="preserve">Data Center     |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Pay per use</w:t>
      </w:r>
    </w:p>
    <w:p w:rsidR="003A574A" w:rsidRDefault="003A574A" w:rsidP="003A574A"/>
    <w:p w:rsidR="003A574A" w:rsidRPr="003A574A" w:rsidRDefault="003A574A" w:rsidP="003A574A">
      <w:pPr>
        <w:rPr>
          <w:b/>
          <w:sz w:val="36"/>
        </w:rPr>
      </w:pPr>
      <w:r w:rsidRPr="003A574A">
        <w:rPr>
          <w:b/>
          <w:sz w:val="36"/>
        </w:rPr>
        <w:t>**Scalability**;</w:t>
      </w:r>
    </w:p>
    <w:p w:rsidR="003A574A" w:rsidRPr="003A574A" w:rsidRDefault="003A574A" w:rsidP="003A574A">
      <w:pPr>
        <w:rPr>
          <w:b/>
        </w:rPr>
      </w:pPr>
      <w:r w:rsidRPr="003A574A">
        <w:rPr>
          <w:b/>
        </w:rPr>
        <w:t>--Horizontal Scalability</w:t>
      </w:r>
    </w:p>
    <w:p w:rsidR="003A574A" w:rsidRDefault="003A574A" w:rsidP="003A574A">
      <w:r>
        <w:tab/>
      </w:r>
      <w:r>
        <w:tab/>
        <w:t>If you need to upgrade 2 GB RAM to 8GB capacity, include 3 more server with 2GB RAM</w:t>
      </w:r>
    </w:p>
    <w:p w:rsidR="003A574A" w:rsidRPr="003A574A" w:rsidRDefault="003A574A" w:rsidP="003A574A">
      <w:pPr>
        <w:rPr>
          <w:b/>
        </w:rPr>
      </w:pPr>
      <w:r>
        <w:tab/>
      </w:r>
      <w:r w:rsidRPr="003A574A">
        <w:rPr>
          <w:b/>
        </w:rPr>
        <w:t>Cons;</w:t>
      </w:r>
    </w:p>
    <w:p w:rsidR="003A574A" w:rsidRDefault="003A574A" w:rsidP="003A574A">
      <w:r>
        <w:tab/>
      </w:r>
      <w:r>
        <w:tab/>
        <w:t xml:space="preserve">Can't be used in Database applications. Vertical scalability is preferred. </w:t>
      </w:r>
    </w:p>
    <w:p w:rsidR="003A574A" w:rsidRDefault="003A574A" w:rsidP="003A574A">
      <w:r>
        <w:t>--</w:t>
      </w:r>
      <w:r w:rsidRPr="003A574A">
        <w:rPr>
          <w:b/>
        </w:rPr>
        <w:t>Vertical Scalability</w:t>
      </w:r>
      <w:r>
        <w:t xml:space="preserve"> </w:t>
      </w:r>
    </w:p>
    <w:p w:rsidR="003A574A" w:rsidRDefault="003A574A" w:rsidP="003A574A">
      <w:r>
        <w:tab/>
      </w:r>
      <w:r>
        <w:tab/>
        <w:t>If you need to upgrade 2 GB RAM to 8GB capacity, it is done in a single server.</w:t>
      </w:r>
    </w:p>
    <w:p w:rsidR="003A574A" w:rsidRPr="003A574A" w:rsidRDefault="003A574A" w:rsidP="003A574A">
      <w:pPr>
        <w:rPr>
          <w:b/>
        </w:rPr>
      </w:pPr>
      <w:r>
        <w:tab/>
      </w:r>
      <w:r w:rsidRPr="003A574A">
        <w:rPr>
          <w:b/>
        </w:rPr>
        <w:t>Cons;</w:t>
      </w:r>
      <w:r w:rsidRPr="003A574A">
        <w:rPr>
          <w:b/>
        </w:rPr>
        <w:tab/>
      </w:r>
    </w:p>
    <w:p w:rsidR="003A574A" w:rsidRDefault="003A574A" w:rsidP="003A574A">
      <w:r>
        <w:tab/>
      </w:r>
      <w:r>
        <w:tab/>
        <w:t xml:space="preserve">If server goes down, it will stop </w:t>
      </w:r>
      <w:r>
        <w:t>promotions (</w:t>
      </w:r>
      <w:r>
        <w:t xml:space="preserve">business) Horizontal scalability is refereed. </w:t>
      </w:r>
    </w:p>
    <w:p w:rsidR="003A574A" w:rsidRDefault="003A574A" w:rsidP="003A574A">
      <w:r>
        <w:tab/>
      </w:r>
      <w:r>
        <w:tab/>
      </w:r>
    </w:p>
    <w:p w:rsidR="003A574A" w:rsidRPr="003A574A" w:rsidRDefault="003A574A" w:rsidP="003A574A">
      <w:pPr>
        <w:rPr>
          <w:b/>
        </w:rPr>
      </w:pPr>
      <w:r w:rsidRPr="003A574A">
        <w:rPr>
          <w:b/>
        </w:rPr>
        <w:t>AUTO SCALING;</w:t>
      </w:r>
    </w:p>
    <w:p w:rsidR="003A574A" w:rsidRDefault="003A574A" w:rsidP="003A574A">
      <w:r>
        <w:tab/>
        <w:t xml:space="preserve">-Auto scaling functionality for horizontal </w:t>
      </w:r>
      <w:r>
        <w:t>scalability</w:t>
      </w:r>
      <w:r>
        <w:t xml:space="preserve"> is one of the AWS which can scale up/down based on the CPU requirement with </w:t>
      </w:r>
      <w:r>
        <w:t>threshold</w:t>
      </w:r>
      <w:r>
        <w:t xml:space="preserve"> values.</w:t>
      </w:r>
    </w:p>
    <w:p w:rsidR="003A574A" w:rsidRDefault="003A574A" w:rsidP="003A574A">
      <w:r>
        <w:tab/>
        <w:t>-Max 5 servers/instances</w:t>
      </w:r>
    </w:p>
    <w:p w:rsidR="003A574A" w:rsidRDefault="003A574A" w:rsidP="003A574A"/>
    <w:p w:rsidR="003A574A" w:rsidRDefault="003A574A" w:rsidP="003A574A">
      <w:r>
        <w:t>***CANNOT SCALE THE SERVERS WITHOUT SHUTTING DOWN SERVER IF DOING VERTICALLY**</w:t>
      </w:r>
    </w:p>
    <w:p w:rsidR="003A574A" w:rsidRDefault="003A574A" w:rsidP="003A574A"/>
    <w:p w:rsidR="003A574A" w:rsidRPr="003A574A" w:rsidRDefault="003A574A" w:rsidP="003A574A">
      <w:pPr>
        <w:rPr>
          <w:b/>
          <w:sz w:val="32"/>
        </w:rPr>
      </w:pPr>
      <w:r w:rsidRPr="003A574A">
        <w:rPr>
          <w:b/>
          <w:sz w:val="32"/>
        </w:rPr>
        <w:t>Characteristics of CSP (Cloud service provider);</w:t>
      </w:r>
    </w:p>
    <w:p w:rsidR="003A574A" w:rsidRDefault="003A574A" w:rsidP="003A574A">
      <w:r>
        <w:t>Automated creating instance using GENKIN's job.</w:t>
      </w:r>
    </w:p>
    <w:p w:rsidR="003A574A" w:rsidRDefault="003A574A" w:rsidP="003A574A">
      <w:bookmarkStart w:id="0" w:name="_GoBack"/>
      <w:bookmarkEnd w:id="0"/>
    </w:p>
    <w:p w:rsidR="003A574A" w:rsidRPr="003A574A" w:rsidRDefault="003A574A" w:rsidP="003A574A">
      <w:pPr>
        <w:rPr>
          <w:b/>
        </w:rPr>
      </w:pPr>
      <w:r w:rsidRPr="003A574A">
        <w:rPr>
          <w:b/>
        </w:rPr>
        <w:lastRenderedPageBreak/>
        <w:t>On Demand Challenges;</w:t>
      </w:r>
    </w:p>
    <w:p w:rsidR="003A574A" w:rsidRDefault="003A574A" w:rsidP="003A574A">
      <w:r>
        <w:t xml:space="preserve">Limited resource for a Data center. To </w:t>
      </w:r>
      <w:r>
        <w:t>avoid</w:t>
      </w:r>
      <w:r>
        <w:t xml:space="preserve"> 'insuffi</w:t>
      </w:r>
      <w:r>
        <w:t>ci</w:t>
      </w:r>
      <w:r>
        <w:t xml:space="preserve">ent </w:t>
      </w:r>
      <w:r>
        <w:t>capacity</w:t>
      </w:r>
      <w:r>
        <w:t>' we need to have reserved servers suggested by CSP.</w:t>
      </w:r>
    </w:p>
    <w:p w:rsidR="003A574A" w:rsidRDefault="003A574A" w:rsidP="003A574A"/>
    <w:p w:rsidR="00CD666D" w:rsidRPr="00CD666D" w:rsidRDefault="00CD666D" w:rsidP="003A574A">
      <w:pPr>
        <w:pStyle w:val="ListBullet"/>
        <w:numPr>
          <w:ilvl w:val="0"/>
          <w:numId w:val="0"/>
        </w:numPr>
        <w:ind w:left="432" w:hanging="432"/>
      </w:pPr>
    </w:p>
    <w:sectPr w:rsidR="00CD666D" w:rsidRPr="00CD66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E86" w:rsidRDefault="00097E86">
      <w:r>
        <w:separator/>
      </w:r>
    </w:p>
    <w:p w:rsidR="00097E86" w:rsidRDefault="00097E86"/>
  </w:endnote>
  <w:endnote w:type="continuationSeparator" w:id="0">
    <w:p w:rsidR="00097E86" w:rsidRDefault="00097E86">
      <w:r>
        <w:continuationSeparator/>
      </w:r>
    </w:p>
    <w:p w:rsidR="00097E86" w:rsidRDefault="00097E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4F0" w:rsidRDefault="000F74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>
          <w:tc>
            <w:tcPr>
              <w:tcW w:w="3116" w:type="dxa"/>
            </w:tcPr>
            <w:p w:rsidR="009225CF" w:rsidRDefault="00176DD5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3A574A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:rsidR="009225CF" w:rsidRDefault="009225CF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:rsidR="009225CF" w:rsidRDefault="009225CF">
              <w:pPr>
                <w:pStyle w:val="Footer"/>
                <w:jc w:val="right"/>
              </w:pPr>
            </w:p>
          </w:tc>
        </w:tr>
      </w:sdtContent>
    </w:sdt>
  </w:tbl>
  <w:p w:rsidR="009225CF" w:rsidRDefault="009225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4F0" w:rsidRDefault="000F74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E86" w:rsidRDefault="00097E86">
      <w:r>
        <w:separator/>
      </w:r>
    </w:p>
    <w:p w:rsidR="00097E86" w:rsidRDefault="00097E86"/>
  </w:footnote>
  <w:footnote w:type="continuationSeparator" w:id="0">
    <w:p w:rsidR="00097E86" w:rsidRDefault="00097E86">
      <w:r>
        <w:continuationSeparator/>
      </w:r>
    </w:p>
    <w:p w:rsidR="00097E86" w:rsidRDefault="00097E8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4F0" w:rsidRDefault="000F74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4F0" w:rsidRDefault="000F74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4F0" w:rsidRDefault="000F7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8FC0322"/>
    <w:multiLevelType w:val="multilevel"/>
    <w:tmpl w:val="015ED8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4A"/>
    <w:rsid w:val="00097E86"/>
    <w:rsid w:val="000F74F0"/>
    <w:rsid w:val="00104A26"/>
    <w:rsid w:val="00176DD5"/>
    <w:rsid w:val="00263DFE"/>
    <w:rsid w:val="003A574A"/>
    <w:rsid w:val="005D08CF"/>
    <w:rsid w:val="006F22E5"/>
    <w:rsid w:val="007B01B5"/>
    <w:rsid w:val="00907B60"/>
    <w:rsid w:val="009225CF"/>
    <w:rsid w:val="00B12859"/>
    <w:rsid w:val="00B75702"/>
    <w:rsid w:val="00B75EE5"/>
    <w:rsid w:val="00BE379B"/>
    <w:rsid w:val="00BF1205"/>
    <w:rsid w:val="00C279D4"/>
    <w:rsid w:val="00CB496D"/>
    <w:rsid w:val="00CD666D"/>
    <w:rsid w:val="00D42563"/>
    <w:rsid w:val="00E056BF"/>
    <w:rsid w:val="00ED09CD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B4FE24-C49E-4B6F-8A2B-3C02556A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56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42563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379B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379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379B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79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79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79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79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79B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9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379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379B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shanth\AppData\Roaming\Microsoft\Templates\General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0F"/>
    <w:rsid w:val="007B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19529573A441DDAAF6D13245E9E7E9">
    <w:name w:val="BE19529573A441DDAAF6D13245E9E7E9"/>
  </w:style>
  <w:style w:type="paragraph" w:customStyle="1" w:styleId="C960EF857A2A41D5B0E2E2CD4A1511C7">
    <w:name w:val="C960EF857A2A41D5B0E2E2CD4A1511C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</w:rPr>
  </w:style>
  <w:style w:type="paragraph" w:customStyle="1" w:styleId="C989D413BF334381BA00C62C6DA59046">
    <w:name w:val="C989D413BF334381BA00C62C6DA590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General notes.dotx</Template>
  <TotalTime>3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nikhilmakthal@gmail.com</dc:creator>
  <cp:keywords/>
  <dc:description/>
  <cp:lastModifiedBy>Nikhil Makthal</cp:lastModifiedBy>
  <cp:revision>1</cp:revision>
  <dcterms:created xsi:type="dcterms:W3CDTF">2018-01-27T12:06:00Z</dcterms:created>
  <dcterms:modified xsi:type="dcterms:W3CDTF">2018-01-27T12:09:00Z</dcterms:modified>
</cp:coreProperties>
</file>