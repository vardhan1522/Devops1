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CF" w:rsidRDefault="00001461">
      <w:pPr>
        <w:pStyle w:val="Heading1"/>
      </w:pPr>
      <w:r w:rsidRPr="00001461">
        <w:t>Amazon Web Services;</w:t>
      </w:r>
    </w:p>
    <w:p w:rsidR="00001461" w:rsidRPr="00001461" w:rsidRDefault="00001461" w:rsidP="00001461">
      <w:pPr>
        <w:rPr>
          <w:b/>
        </w:rPr>
      </w:pPr>
      <w:r w:rsidRPr="00001461">
        <w:rPr>
          <w:b/>
        </w:rPr>
        <w:t>Know what you are learning;</w:t>
      </w:r>
    </w:p>
    <w:p w:rsidR="00001461" w:rsidRDefault="00001461" w:rsidP="00001461">
      <w:r>
        <w:t>-More than 50+ services across the world. Multiple Data center in different parts of the world.</w:t>
      </w:r>
    </w:p>
    <w:p w:rsidR="00001461" w:rsidRDefault="00001461" w:rsidP="00001461"/>
    <w:p w:rsidR="00001461" w:rsidRDefault="00001461" w:rsidP="00001461">
      <w:r>
        <w:t>-</w:t>
      </w:r>
      <w:r>
        <w:t xml:space="preserve">Gartner's Magic Quadrants (Used by companies before selecting </w:t>
      </w:r>
      <w:r>
        <w:t xml:space="preserve">  </w:t>
      </w:r>
      <w:r>
        <w:t>services)</w:t>
      </w:r>
    </w:p>
    <w:p w:rsidR="00001461" w:rsidRDefault="00001461" w:rsidP="00001461">
      <w:r>
        <w:t>Divided in 4 parts</w:t>
      </w:r>
    </w:p>
    <w:p w:rsidR="00001461" w:rsidRDefault="00001461" w:rsidP="00001461">
      <w:r>
        <w:tab/>
        <w:t xml:space="preserve">-Leader </w:t>
      </w:r>
    </w:p>
    <w:p w:rsidR="00001461" w:rsidRDefault="00001461" w:rsidP="00001461">
      <w:r>
        <w:tab/>
        <w:t xml:space="preserve">-Visionaries </w:t>
      </w:r>
    </w:p>
    <w:p w:rsidR="00001461" w:rsidRDefault="00001461" w:rsidP="00001461">
      <w:r>
        <w:tab/>
        <w:t>-Nich</w:t>
      </w:r>
      <w:r>
        <w:t xml:space="preserve">e players </w:t>
      </w:r>
    </w:p>
    <w:p w:rsidR="00001461" w:rsidRDefault="00001461" w:rsidP="00001461">
      <w:r>
        <w:tab/>
        <w:t xml:space="preserve">-Challengers </w:t>
      </w:r>
    </w:p>
    <w:p w:rsidR="00001461" w:rsidRDefault="00001461" w:rsidP="00001461"/>
    <w:p w:rsidR="00001461" w:rsidRDefault="00894751" w:rsidP="00001461">
      <w:r>
        <w:t>-</w:t>
      </w:r>
      <w:r w:rsidR="00001461">
        <w:t xml:space="preserve">In Leaders AWS is the top one, next is Azure and then comes Google in CSP category. </w:t>
      </w:r>
    </w:p>
    <w:p w:rsidR="00894751" w:rsidRDefault="00894751" w:rsidP="00894751"/>
    <w:p w:rsidR="00894751" w:rsidRDefault="00894751" w:rsidP="00894751">
      <w:r>
        <w:t>-Provides wide range of services like compute,</w:t>
      </w:r>
      <w:r>
        <w:t xml:space="preserve"> </w:t>
      </w:r>
      <w:r>
        <w:t>storage,</w:t>
      </w:r>
      <w:r>
        <w:t xml:space="preserve"> </w:t>
      </w:r>
      <w:r>
        <w:t>database, analytic, encryption,</w:t>
      </w:r>
      <w:r>
        <w:t xml:space="preserve"> </w:t>
      </w:r>
      <w:r>
        <w:t>deployment and many more.</w:t>
      </w:r>
    </w:p>
    <w:p w:rsidR="0054687E" w:rsidRDefault="0054687E" w:rsidP="00001461"/>
    <w:p w:rsidR="0054687E" w:rsidRPr="00894751" w:rsidRDefault="0054687E" w:rsidP="00001461">
      <w:pPr>
        <w:rPr>
          <w:b/>
        </w:rPr>
      </w:pPr>
      <w:r w:rsidRPr="00894751">
        <w:rPr>
          <w:b/>
        </w:rPr>
        <w:t>REAL WORLD SENARIO;</w:t>
      </w:r>
    </w:p>
    <w:p w:rsidR="0054687E" w:rsidRDefault="00894751" w:rsidP="00001461">
      <w:r>
        <w:t>-</w:t>
      </w:r>
      <w:r w:rsidR="0054687E">
        <w:t xml:space="preserve">Storage solutions would have costed thousands of dollars </w:t>
      </w:r>
      <w:r>
        <w:t xml:space="preserve">and time taking process to build one. But with AWS S3 it would take less than a minutes to set up one and with 99.9% durability. </w:t>
      </w:r>
    </w:p>
    <w:p w:rsidR="00894751" w:rsidRDefault="00894751" w:rsidP="00001461">
      <w:r>
        <w:t>-Storage jobs are being impacted and in near future there won’t be one.</w:t>
      </w:r>
    </w:p>
    <w:p w:rsidR="00894751" w:rsidRDefault="00894751" w:rsidP="00001461"/>
    <w:p w:rsidR="00894751" w:rsidRPr="00894751" w:rsidRDefault="00894751" w:rsidP="00001461">
      <w:pPr>
        <w:rPr>
          <w:b/>
        </w:rPr>
      </w:pPr>
      <w:r w:rsidRPr="00894751">
        <w:rPr>
          <w:b/>
        </w:rPr>
        <w:lastRenderedPageBreak/>
        <w:t>Pay as you go model;</w:t>
      </w:r>
    </w:p>
    <w:p w:rsidR="00894751" w:rsidRDefault="00894751" w:rsidP="00001461">
      <w:r>
        <w:t xml:space="preserve">-Pay for only the time you use the EC2/SQS etc., server. </w:t>
      </w:r>
    </w:p>
    <w:p w:rsidR="00C917B7" w:rsidRDefault="00894751" w:rsidP="00001461">
      <w:r>
        <w:t xml:space="preserve">-AWS marketplace lets you allow </w:t>
      </w:r>
      <w:r w:rsidR="00C917B7">
        <w:t xml:space="preserve">to evaluate/rent/use commercial software for hours billing which is cheaper. </w:t>
      </w:r>
      <w:bookmarkStart w:id="0" w:name="_GoBack"/>
      <w:bookmarkEnd w:id="0"/>
    </w:p>
    <w:p w:rsidR="00894751" w:rsidRDefault="00894751" w:rsidP="00001461"/>
    <w:p w:rsidR="00894751" w:rsidRDefault="00894751" w:rsidP="00001461"/>
    <w:p w:rsidR="00CD666D" w:rsidRPr="00CD666D" w:rsidRDefault="00CD666D" w:rsidP="00001461"/>
    <w:sectPr w:rsidR="00CD666D" w:rsidRPr="00CD66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D57" w:rsidRDefault="00B62D57">
      <w:r>
        <w:separator/>
      </w:r>
    </w:p>
    <w:p w:rsidR="00B62D57" w:rsidRDefault="00B62D57"/>
  </w:endnote>
  <w:endnote w:type="continuationSeparator" w:id="0">
    <w:p w:rsidR="00B62D57" w:rsidRDefault="00B62D57">
      <w:r>
        <w:continuationSeparator/>
      </w:r>
    </w:p>
    <w:p w:rsidR="00B62D57" w:rsidRDefault="00B62D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>
          <w:tc>
            <w:tcPr>
              <w:tcW w:w="3116" w:type="dxa"/>
            </w:tcPr>
            <w:p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917B7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D57" w:rsidRDefault="00B62D57">
      <w:r>
        <w:separator/>
      </w:r>
    </w:p>
    <w:p w:rsidR="00B62D57" w:rsidRDefault="00B62D57"/>
  </w:footnote>
  <w:footnote w:type="continuationSeparator" w:id="0">
    <w:p w:rsidR="00B62D57" w:rsidRDefault="00B62D57">
      <w:r>
        <w:continuationSeparator/>
      </w:r>
    </w:p>
    <w:p w:rsidR="00B62D57" w:rsidRDefault="00B62D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61"/>
    <w:rsid w:val="00001461"/>
    <w:rsid w:val="000F74F0"/>
    <w:rsid w:val="00104A26"/>
    <w:rsid w:val="00176DD5"/>
    <w:rsid w:val="00263DFE"/>
    <w:rsid w:val="0054687E"/>
    <w:rsid w:val="005D08CF"/>
    <w:rsid w:val="006F22E5"/>
    <w:rsid w:val="007B01B5"/>
    <w:rsid w:val="00894751"/>
    <w:rsid w:val="00907B60"/>
    <w:rsid w:val="009225CF"/>
    <w:rsid w:val="00B12859"/>
    <w:rsid w:val="00B62D57"/>
    <w:rsid w:val="00B75702"/>
    <w:rsid w:val="00B75EE5"/>
    <w:rsid w:val="00BE379B"/>
    <w:rsid w:val="00BF1205"/>
    <w:rsid w:val="00C279D4"/>
    <w:rsid w:val="00C917B7"/>
    <w:rsid w:val="00CB496D"/>
    <w:rsid w:val="00CD666D"/>
    <w:rsid w:val="00D42563"/>
    <w:rsid w:val="00E056BF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8D140C-D0C5-43D6-94B3-C7D5FC92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shanth\AppData\Roaming\Microsoft\Templates\General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21"/>
    <w:rsid w:val="005E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8BA04FAEB547248726BD50B1FF4E33">
    <w:name w:val="D78BA04FAEB547248726BD50B1FF4E33"/>
  </w:style>
  <w:style w:type="paragraph" w:customStyle="1" w:styleId="59109229C8EA4671820773D575D4C686">
    <w:name w:val="59109229C8EA4671820773D575D4C68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</w:rPr>
  </w:style>
  <w:style w:type="paragraph" w:customStyle="1" w:styleId="6A1B45A86F9D473E8A30F6079242F145">
    <w:name w:val="6A1B45A86F9D473E8A30F6079242F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notes.dotx</Template>
  <TotalTime>22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nikhilmakthal@gmail.com</dc:creator>
  <cp:keywords/>
  <dc:description/>
  <cp:lastModifiedBy>Nikhil Makthal</cp:lastModifiedBy>
  <cp:revision>3</cp:revision>
  <dcterms:created xsi:type="dcterms:W3CDTF">2018-01-27T11:04:00Z</dcterms:created>
  <dcterms:modified xsi:type="dcterms:W3CDTF">2018-01-27T11:26:00Z</dcterms:modified>
</cp:coreProperties>
</file>